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1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010 User Cancels Test Case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A borrower who is attempting to borrow books cancels.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Borrower who can borrow attempts to borrow available books.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No books state changes, the borrowers loan record is not updated and no new loans are recorded.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User hits borrow book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becomes active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swipes in member card 1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becomes disabled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Book barcode scanner becomes enabled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Member details are displayed in display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scans book 22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numPr>
                <w:ilvl w:val="0"/>
                <w:numId w:val="4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Book gets added to the pending loan list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hits cancel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numPr>
                <w:ilvl w:val="0"/>
                <w:numId w:val="4"/>
              </w:numPr>
              <w:spacing w:before="80" w:after="80"/>
              <w:rPr/>
            </w:pPr>
            <w:r>
              <w:rPr>
                <w:sz w:val="24"/>
              </w:rPr>
              <w:t xml:space="preserve">The display changes to the borrow screen where the user swipes the </w:t>
            </w:r>
            <w:r>
              <w:rPr>
                <w:sz w:val="24"/>
              </w:rPr>
              <w:t>member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2920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20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010 User Rejects Loan List Test Case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1/10/2015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00000A"/>
      <w:sz w:val="22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16</TotalTime>
  <Application>LibreOffice/5.0.1.2$Windows_X86_64 LibreOffice_project/81898c9f5c0d43f3473ba111d7b351050be20261</Application>
  <Paragraphs>41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en-US</dc:language>
  <cp:lastPrinted>2003-10-05T22:49:00Z</cp:lastPrinted>
  <dcterms:modified xsi:type="dcterms:W3CDTF">2015-10-01T22:16:16Z</dcterms:modified>
  <cp:revision>7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