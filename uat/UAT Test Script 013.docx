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13 User Rescans Same Book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User exists and is unrestricted, scanning books for borrowing and scans same book twice.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User exists, unrestricted and has already scanned the book.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22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details displayed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22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Book already scanned” error is displayed.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</w:t>
          </w:r>
          <w:r>
            <w:rPr/>
            <w:t>13</w:t>
          </w:r>
          <w:r>
            <w:rPr/>
            <w:t xml:space="preserve"> </w:t>
          </w:r>
          <w:r>
            <w:rPr/>
            <w:t xml:space="preserve">User Rescans Same Book </w:t>
          </w:r>
          <w:r>
            <w:rPr/>
            <w:t>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26</TotalTime>
  <Application>LibreOffice/5.0.1.2$Windows_X86_64 LibreOffice_project/81898c9f5c0d43f3473ba111d7b351050be20261</Application>
  <Paragraphs>41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2015-10-01T22:11:10Z</dcterms:modified>
  <cp:revision>12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