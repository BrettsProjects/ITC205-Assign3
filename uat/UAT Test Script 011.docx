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color w:val="0000FF"/>
                <w:sz w:val="24"/>
                <w:szCs w:val="24"/>
              </w:rPr>
              <w:t>11 User Borrows Unavailable Book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user scans a book that isnt available (one that someone else has already borrowed, a book which is damaged, etc).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Book not in the available state, user who is capable of borrowing a book (unrestricted).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No books state changes, the borrowers loan record is not updated and no new loans are recorded.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swipes in member card 1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barcode scanner becomes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Member details are displayed in display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 5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not available message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</w:t>
          </w:r>
          <w:r>
            <w:rPr/>
            <w:t>11</w:t>
          </w:r>
          <w:r>
            <w:rPr/>
            <w:t xml:space="preserve"> </w:t>
          </w:r>
          <w:r>
            <w:rPr/>
            <w:t xml:space="preserve">User Borrows Unavailable Book </w:t>
          </w:r>
          <w:r>
            <w:rPr/>
            <w:t>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22</TotalTime>
  <Application>LibreOffice/5.0.1.2$Windows_X86_64 LibreOffice_project/81898c9f5c0d43f3473ba111d7b351050be20261</Application>
  <Paragraphs>37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2015-10-01T22:07:26Z</dcterms:modified>
  <cp:revision>9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