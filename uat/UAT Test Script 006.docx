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00</w:t>
            </w:r>
            <w:r>
              <w:rPr>
                <w:color w:val="0000FF"/>
                <w:sz w:val="24"/>
                <w:szCs w:val="24"/>
              </w:rPr>
              <w:t>6 User Restricted: Loan Limit Reached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borrower who is valid, but restricted because they are over the loan limit attempts to borrow a book.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borrower who exists, has a valid membership card, but has reached the loan limit.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No books state changes, the borrowers loan record is not updated and no new loans are recorded.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User swipes card 4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z w:val="24"/>
              </w:rPr>
              <w:t>Borrowing is restricted” message displayed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Cancel button active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Completed Button, book barcode scanner and swipe card functionality disabled.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hits cancel.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returns to borrowing interface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28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679.1pt;margin-top:0pt;width:39.45pt;height:14.25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auto"/>
                      </w:rPr>
                      <w:t xml:space="preserve"> </w:t>
                    </w:r>
                    <w:r>
                      <w:rPr>
                        <w:rStyle w:val="Pagenumber"/>
                        <w:color w:val="auto"/>
                      </w:rPr>
                      <w:t xml:space="preserve">of </w:t>
                    </w: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00</w:t>
          </w:r>
          <w:r>
            <w:rPr/>
            <w:t>6 User Restricted: Loan Limit Reached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1/10/2015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00000A"/>
      <w:sz w:val="22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5</TotalTime>
  <Application>LibreOffice/5.0.1.2$Windows_X86_64 LibreOffice_project/81898c9f5c0d43f3473ba111d7b351050be20261</Application>
  <Paragraphs>33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en-US</dc:language>
  <cp:lastPrinted>2003-10-05T22:49:00Z</cp:lastPrinted>
  <dcterms:modified xsi:type="dcterms:W3CDTF">2015-10-01T21:24:44Z</dcterms:modified>
  <cp:revision>3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