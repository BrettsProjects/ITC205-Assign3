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color w:val="0000FF"/>
                <w:sz w:val="24"/>
                <w:szCs w:val="24"/>
              </w:rPr>
              <w:t>14 User doesnt exist Test Case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system user swipes a card of a non-existant borrower.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System is ready for users card to be scanned.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 xml:space="preserve">No books state changes, the borrowers loan record is not updated and no new loans are recorded. </w:t>
            </w:r>
            <w:r>
              <w:rPr>
                <w:rFonts w:ascii="Arial" w:hAnsi="Arial"/>
                <w:color w:val="0000FF"/>
                <w:sz w:val="20"/>
                <w:szCs w:val="24"/>
              </w:rPr>
              <w:t>User is unable to use system.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hits borrow book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active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swipes in member card 100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>The scanned member doesnt exist” message displayed.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28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79.1pt;margin-top:0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0</w:t>
          </w:r>
          <w:r>
            <w:rPr/>
            <w:t>14</w:t>
          </w:r>
          <w:r>
            <w:rPr/>
            <w:t xml:space="preserve"> </w:t>
          </w:r>
          <w:r>
            <w:rPr/>
            <w:t xml:space="preserve">User doesnt exist </w:t>
          </w:r>
          <w:r>
            <w:rPr/>
            <w:t>Test Case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27</TotalTime>
  <Application>LibreOffice/5.0.1.2$Windows_X86_64 LibreOffice_project/81898c9f5c0d43f3473ba111d7b351050be20261</Application>
  <Paragraphs>31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2015-10-01T22:12:40Z</dcterms:modified>
  <cp:revision>13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